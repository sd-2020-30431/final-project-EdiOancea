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B44B9" w14:textId="76B17BEC" w:rsidR="008C4393" w:rsidRPr="00D047E9" w:rsidRDefault="00CE36EB">
      <w:pPr>
        <w:pStyle w:val="Title"/>
        <w:jc w:val="right"/>
        <w:rPr>
          <w:rFonts w:ascii="Times New Roman" w:hAnsi="Times New Roman"/>
        </w:rPr>
      </w:pPr>
      <w:r>
        <w:t>FitNesse App</w:t>
      </w:r>
    </w:p>
    <w:p w14:paraId="56B84A31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77032399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4E7990B4" w14:textId="281AE08A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14:paraId="28B1276D" w14:textId="77777777" w:rsidR="008C4393" w:rsidRPr="00D047E9" w:rsidRDefault="008C4393"/>
    <w:p w14:paraId="2F4258DD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1F57EF14" w14:textId="77777777" w:rsidR="008C4393" w:rsidRPr="00D047E9" w:rsidRDefault="008C4393"/>
    <w:p w14:paraId="0B7B8F1C" w14:textId="77777777" w:rsidR="008C4393" w:rsidRPr="00D047E9" w:rsidRDefault="008C4393">
      <w:pPr>
        <w:pStyle w:val="BodyText"/>
      </w:pPr>
    </w:p>
    <w:p w14:paraId="1E2DEB88" w14:textId="77777777" w:rsidR="008C4393" w:rsidRPr="00D047E9" w:rsidRDefault="008C4393">
      <w:pPr>
        <w:pStyle w:val="BodyText"/>
      </w:pPr>
    </w:p>
    <w:p w14:paraId="62B18962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FF071A8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45FC65A5" w14:textId="77777777">
        <w:tc>
          <w:tcPr>
            <w:tcW w:w="2304" w:type="dxa"/>
          </w:tcPr>
          <w:p w14:paraId="564519F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400F936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654B1C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CFF3761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6F92F6D9" w14:textId="77777777">
        <w:tc>
          <w:tcPr>
            <w:tcW w:w="2304" w:type="dxa"/>
          </w:tcPr>
          <w:p w14:paraId="7ED449DF" w14:textId="452B14DC" w:rsidR="008C4393" w:rsidRPr="00D047E9" w:rsidRDefault="00CE36EB">
            <w:pPr>
              <w:pStyle w:val="Tabletext"/>
            </w:pPr>
            <w:r>
              <w:t>1</w:t>
            </w:r>
            <w:r w:rsidR="00123EA9">
              <w:t>8</w:t>
            </w:r>
            <w:r>
              <w:t>/Mar</w:t>
            </w:r>
            <w:r w:rsidR="00570E86" w:rsidRPr="00D047E9">
              <w:t>/</w:t>
            </w:r>
            <w:r>
              <w:t>20</w:t>
            </w:r>
          </w:p>
        </w:tc>
        <w:tc>
          <w:tcPr>
            <w:tcW w:w="1152" w:type="dxa"/>
          </w:tcPr>
          <w:p w14:paraId="3122F589" w14:textId="331C0551" w:rsidR="008C4393" w:rsidRPr="00D047E9" w:rsidRDefault="00CE36E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532569F" w14:textId="5DA558CA" w:rsidR="008C4393" w:rsidRPr="00D047E9" w:rsidRDefault="00CE36EB">
            <w:pPr>
              <w:pStyle w:val="Tabletext"/>
            </w:pPr>
            <w:r>
              <w:t>Initial Use-Case Model</w:t>
            </w:r>
          </w:p>
        </w:tc>
        <w:tc>
          <w:tcPr>
            <w:tcW w:w="2304" w:type="dxa"/>
          </w:tcPr>
          <w:p w14:paraId="1731E10A" w14:textId="71C6AEE9" w:rsidR="008C4393" w:rsidRPr="00D047E9" w:rsidRDefault="00CE36EB">
            <w:pPr>
              <w:pStyle w:val="Tabletext"/>
            </w:pPr>
            <w:r>
              <w:t>Oancea Eduard</w:t>
            </w:r>
          </w:p>
        </w:tc>
      </w:tr>
      <w:tr w:rsidR="008C4393" w:rsidRPr="00D047E9" w14:paraId="41FABE66" w14:textId="77777777">
        <w:tc>
          <w:tcPr>
            <w:tcW w:w="2304" w:type="dxa"/>
          </w:tcPr>
          <w:p w14:paraId="7414E834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11CF904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F89FE7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BF430A3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18F51CC" w14:textId="77777777">
        <w:tc>
          <w:tcPr>
            <w:tcW w:w="2304" w:type="dxa"/>
          </w:tcPr>
          <w:p w14:paraId="4B671915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D3A2627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AD672BF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FFCD54B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1C32BC2F" w14:textId="77777777">
        <w:tc>
          <w:tcPr>
            <w:tcW w:w="2304" w:type="dxa"/>
          </w:tcPr>
          <w:p w14:paraId="3241D7C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2FEB605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099AC6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42784D1A" w14:textId="77777777" w:rsidR="008C4393" w:rsidRPr="00D047E9" w:rsidRDefault="008C4393">
            <w:pPr>
              <w:pStyle w:val="Tabletext"/>
            </w:pPr>
          </w:p>
        </w:tc>
      </w:tr>
    </w:tbl>
    <w:p w14:paraId="616A1377" w14:textId="77777777" w:rsidR="008C4393" w:rsidRPr="00D047E9" w:rsidRDefault="008C4393"/>
    <w:p w14:paraId="3D79A581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7ECF2791" w14:textId="77777777" w:rsidR="00D047E9" w:rsidRPr="0054588B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54588B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6C2DE07B" w14:textId="77777777" w:rsidR="00D047E9" w:rsidRPr="0054588B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54588B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3709C3CC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993BC6">
        <w:lastRenderedPageBreak/>
        <w:fldChar w:fldCharType="begin"/>
      </w:r>
      <w:r w:rsidR="00993BC6">
        <w:instrText xml:space="preserve">title  \* Mergeformat </w:instrText>
      </w:r>
      <w:r w:rsidR="00993BC6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993BC6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0CA93F5B" w14:textId="77777777" w:rsidR="008C4393" w:rsidRPr="00D047E9" w:rsidRDefault="008C4393" w:rsidP="00D047E9">
      <w:pPr>
        <w:pStyle w:val="InfoBlue"/>
      </w:pPr>
    </w:p>
    <w:p w14:paraId="53F03C28" w14:textId="77508EF1"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6888AED8" w14:textId="18A0F487" w:rsidR="00860C8C" w:rsidRPr="00860C8C" w:rsidRDefault="00860C8C" w:rsidP="00860C8C">
      <w:pPr>
        <w:ind w:left="720"/>
      </w:pPr>
      <w:r>
        <w:t xml:space="preserve">Actors: </w:t>
      </w:r>
      <w:r w:rsidR="006844BC">
        <w:t>Regula</w:t>
      </w:r>
      <w:r w:rsidR="00F752E7">
        <w:t>r</w:t>
      </w:r>
      <w:r w:rsidR="006844BC">
        <w:t xml:space="preserve"> User</w:t>
      </w:r>
      <w:r>
        <w:t xml:space="preserve">, </w:t>
      </w:r>
      <w:r w:rsidR="006844BC">
        <w:t>Super User, Anonymous User</w:t>
      </w:r>
      <w:r>
        <w:t>.</w:t>
      </w:r>
    </w:p>
    <w:p w14:paraId="37BF8C08" w14:textId="148C675B" w:rsidR="00A04D7A" w:rsidRPr="00860C8C" w:rsidRDefault="00860C8C" w:rsidP="00860C8C">
      <w:pPr>
        <w:ind w:left="720"/>
      </w:pPr>
      <w:r>
        <w:t xml:space="preserve">Food </w:t>
      </w:r>
      <w:r w:rsidR="006D14D3">
        <w:t>Tracking</w:t>
      </w:r>
      <w:r w:rsidRPr="00860C8C">
        <w:t>:</w:t>
      </w:r>
    </w:p>
    <w:p w14:paraId="4A6BD078" w14:textId="448EC21E" w:rsidR="00A04D7A" w:rsidRPr="00860C8C" w:rsidRDefault="00A04D7A" w:rsidP="00860C8C">
      <w:pPr>
        <w:ind w:left="720"/>
      </w:pPr>
      <w:r w:rsidRPr="00860C8C">
        <w:t xml:space="preserve">Level: </w:t>
      </w:r>
      <w:r w:rsidR="00860C8C" w:rsidRPr="00860C8C">
        <w:t>user-goal</w:t>
      </w:r>
    </w:p>
    <w:p w14:paraId="252962F6" w14:textId="1258CE30" w:rsidR="00A04D7A" w:rsidRPr="00860C8C" w:rsidRDefault="00A04D7A" w:rsidP="00860C8C">
      <w:pPr>
        <w:ind w:left="720"/>
      </w:pPr>
      <w:r w:rsidRPr="00860C8C">
        <w:t xml:space="preserve">Primary actor: </w:t>
      </w:r>
      <w:r w:rsidR="006844BC">
        <w:t>Regula</w:t>
      </w:r>
      <w:r w:rsidR="00F752E7">
        <w:t>r</w:t>
      </w:r>
      <w:r w:rsidR="006844BC">
        <w:t xml:space="preserve"> User</w:t>
      </w:r>
    </w:p>
    <w:p w14:paraId="3FC64944" w14:textId="693225BE" w:rsidR="00A04D7A" w:rsidRPr="00860C8C" w:rsidRDefault="00A04D7A" w:rsidP="00860C8C">
      <w:pPr>
        <w:ind w:left="720"/>
      </w:pPr>
      <w:r w:rsidRPr="00860C8C">
        <w:t xml:space="preserve">Main success scenario: </w:t>
      </w:r>
      <w:r w:rsidR="00860C8C" w:rsidRPr="00860C8C">
        <w:t xml:space="preserve">user navigates to food tracking page-&gt;user </w:t>
      </w:r>
      <w:r w:rsidR="00D316A6">
        <w:t>selects</w:t>
      </w:r>
      <w:r w:rsidR="00860C8C" w:rsidRPr="00860C8C">
        <w:t xml:space="preserve"> food</w:t>
      </w:r>
      <w:r w:rsidR="00D316A6">
        <w:t xml:space="preserve"> from an existing database</w:t>
      </w:r>
      <w:r w:rsidR="00860C8C" w:rsidRPr="00860C8C">
        <w:t xml:space="preserve"> -&gt;</w:t>
      </w:r>
      <w:r w:rsidR="00D316A6">
        <w:t xml:space="preserve"> user selects quantity -&gt;</w:t>
      </w:r>
      <w:r w:rsidR="00860C8C" w:rsidRPr="00860C8C">
        <w:t xml:space="preserve"> validations pass -&gt; food </w:t>
      </w:r>
      <w:r w:rsidR="00D316A6">
        <w:t>tracking</w:t>
      </w:r>
      <w:r w:rsidR="00860C8C" w:rsidRPr="00860C8C">
        <w:t xml:space="preserve"> successful</w:t>
      </w:r>
    </w:p>
    <w:p w14:paraId="48E19814" w14:textId="0716473A" w:rsidR="00A04D7A" w:rsidRPr="00860C8C" w:rsidRDefault="00A04D7A" w:rsidP="00860C8C">
      <w:pPr>
        <w:ind w:left="720"/>
      </w:pPr>
      <w:r w:rsidRPr="00860C8C">
        <w:t xml:space="preserve">Extensions: </w:t>
      </w:r>
      <w:r w:rsidR="00860C8C" w:rsidRPr="00860C8C">
        <w:t>user navigates to food tracking page-&gt;</w:t>
      </w:r>
      <w:r w:rsidR="00D316A6" w:rsidRPr="00D316A6">
        <w:t xml:space="preserve"> </w:t>
      </w:r>
      <w:r w:rsidR="00D316A6" w:rsidRPr="00860C8C">
        <w:t xml:space="preserve">user </w:t>
      </w:r>
      <w:r w:rsidR="00D316A6">
        <w:t>selects</w:t>
      </w:r>
      <w:r w:rsidR="00D316A6" w:rsidRPr="00860C8C">
        <w:t xml:space="preserve"> food</w:t>
      </w:r>
      <w:r w:rsidR="00D316A6">
        <w:t xml:space="preserve"> from an existing database</w:t>
      </w:r>
      <w:r w:rsidR="00D316A6" w:rsidRPr="00860C8C">
        <w:t xml:space="preserve"> </w:t>
      </w:r>
      <w:r w:rsidR="00860C8C" w:rsidRPr="00860C8C">
        <w:t xml:space="preserve">-&gt; </w:t>
      </w:r>
      <w:r w:rsidR="00D316A6">
        <w:t xml:space="preserve">user selects invalid quantities -&gt; </w:t>
      </w:r>
      <w:r w:rsidR="00860C8C" w:rsidRPr="00860C8C">
        <w:t xml:space="preserve">validations don’t pass -&gt; </w:t>
      </w:r>
      <w:r w:rsidR="00D316A6">
        <w:t xml:space="preserve">food tracking unsuccessful </w:t>
      </w:r>
    </w:p>
    <w:p w14:paraId="6C5C9B52" w14:textId="3E9388E3" w:rsidR="00A04D7A" w:rsidRPr="00A04D7A" w:rsidRDefault="00A04D7A" w:rsidP="00A04D7A"/>
    <w:p w14:paraId="45C3589D" w14:textId="56F51247" w:rsidR="0004741B" w:rsidRPr="00D94335" w:rsidRDefault="00D316A6" w:rsidP="00D94335">
      <w:pPr>
        <w:ind w:left="720"/>
      </w:pPr>
      <w:r w:rsidRPr="00D94335">
        <w:t xml:space="preserve">Food </w:t>
      </w:r>
      <w:r w:rsidR="006D14D3">
        <w:t>Input</w:t>
      </w:r>
      <w:r w:rsidR="0004741B" w:rsidRPr="00D94335">
        <w:t xml:space="preserve">: </w:t>
      </w:r>
      <w:r w:rsidRPr="00D94335">
        <w:t>increase the number of user choices when selecting food</w:t>
      </w:r>
    </w:p>
    <w:p w14:paraId="722B5A5F" w14:textId="16303883" w:rsidR="0004741B" w:rsidRPr="00D94335" w:rsidRDefault="0004741B" w:rsidP="00D94335">
      <w:pPr>
        <w:ind w:left="720"/>
      </w:pPr>
      <w:r w:rsidRPr="00D94335">
        <w:t xml:space="preserve">Level: </w:t>
      </w:r>
      <w:r w:rsidR="006D14D3">
        <w:t>user-goal</w:t>
      </w:r>
    </w:p>
    <w:p w14:paraId="0436D877" w14:textId="65F3081C" w:rsidR="0004741B" w:rsidRPr="00D94335" w:rsidRDefault="0004741B" w:rsidP="00D94335">
      <w:pPr>
        <w:ind w:left="720"/>
      </w:pPr>
      <w:r w:rsidRPr="00D94335">
        <w:t>Primary actor</w:t>
      </w:r>
      <w:r w:rsidR="00D316A6" w:rsidRPr="00D94335">
        <w:t xml:space="preserve">: </w:t>
      </w:r>
      <w:r w:rsidR="006844BC">
        <w:t>Super User</w:t>
      </w:r>
    </w:p>
    <w:p w14:paraId="471AFAB6" w14:textId="0CC2D3C3" w:rsidR="006C543D" w:rsidRPr="00D94335" w:rsidRDefault="006C543D" w:rsidP="00D94335">
      <w:pPr>
        <w:ind w:left="720"/>
      </w:pPr>
      <w:r w:rsidRPr="00D94335">
        <w:t xml:space="preserve">Main success scenario: </w:t>
      </w:r>
      <w:r w:rsidR="00D316A6" w:rsidRPr="00D94335">
        <w:t>user navigates to food database page -&gt; user inputs new food and the nutritional value -&gt; validations pass -&gt; food insertion successful</w:t>
      </w:r>
    </w:p>
    <w:p w14:paraId="7110FBC5" w14:textId="37E9DACB" w:rsidR="00D047E9" w:rsidRDefault="00D047E9" w:rsidP="00D94335">
      <w:pPr>
        <w:ind w:left="720"/>
      </w:pPr>
      <w:r w:rsidRPr="00D94335">
        <w:t xml:space="preserve">Extensions: </w:t>
      </w:r>
      <w:r w:rsidR="00D316A6" w:rsidRPr="00D94335">
        <w:t xml:space="preserve">user navigates to food database page -&gt; user inputs existing food -&gt; validations </w:t>
      </w:r>
      <w:r w:rsidR="00D94335" w:rsidRPr="00D94335">
        <w:t>fail</w:t>
      </w:r>
      <w:r w:rsidR="00D316A6" w:rsidRPr="00D94335">
        <w:t xml:space="preserve"> -&gt; food insertion unsuccessful</w:t>
      </w:r>
    </w:p>
    <w:p w14:paraId="217B763D" w14:textId="1873C97F" w:rsidR="0004058E" w:rsidRDefault="0004058E" w:rsidP="00D94335">
      <w:pPr>
        <w:ind w:left="720"/>
      </w:pPr>
    </w:p>
    <w:p w14:paraId="50481DE1" w14:textId="148D5B21" w:rsidR="0004058E" w:rsidRPr="00D94335" w:rsidRDefault="006844BC" w:rsidP="0004058E">
      <w:pPr>
        <w:ind w:left="720"/>
      </w:pPr>
      <w:r>
        <w:t>Sign Up</w:t>
      </w:r>
      <w:r w:rsidR="0004058E" w:rsidRPr="00D94335">
        <w:t xml:space="preserve">: </w:t>
      </w:r>
      <w:r>
        <w:t>Make an anonymous user a regular one.</w:t>
      </w:r>
    </w:p>
    <w:p w14:paraId="79AF2583" w14:textId="6817B934" w:rsidR="0004058E" w:rsidRPr="00D94335" w:rsidRDefault="0004058E" w:rsidP="0004058E">
      <w:pPr>
        <w:ind w:left="720"/>
      </w:pPr>
      <w:r w:rsidRPr="00D94335">
        <w:t xml:space="preserve">Level: </w:t>
      </w:r>
      <w:r>
        <w:t>user-goal</w:t>
      </w:r>
    </w:p>
    <w:p w14:paraId="4F3F1E8E" w14:textId="646F818C" w:rsidR="0004058E" w:rsidRPr="00D94335" w:rsidRDefault="0004058E" w:rsidP="0004058E">
      <w:pPr>
        <w:ind w:left="720"/>
      </w:pPr>
      <w:r w:rsidRPr="00D94335">
        <w:t xml:space="preserve">Primary actor: </w:t>
      </w:r>
      <w:r w:rsidR="006844BC">
        <w:t>Anonymous User</w:t>
      </w:r>
    </w:p>
    <w:p w14:paraId="4384131D" w14:textId="56D4E84F" w:rsidR="0004058E" w:rsidRPr="00D94335" w:rsidRDefault="0004058E" w:rsidP="0004058E">
      <w:pPr>
        <w:ind w:left="720"/>
      </w:pPr>
      <w:r w:rsidRPr="00D94335">
        <w:t xml:space="preserve">Main success scenario: user </w:t>
      </w:r>
      <w:r w:rsidR="006844BC">
        <w:t>opens the app unauthenticated</w:t>
      </w:r>
      <w:r w:rsidRPr="00D94335">
        <w:t xml:space="preserve"> -&gt; user </w:t>
      </w:r>
      <w:r w:rsidR="006844BC">
        <w:t>navigates to sign-up page</w:t>
      </w:r>
      <w:r>
        <w:t xml:space="preserve"> </w:t>
      </w:r>
      <w:r w:rsidRPr="00D94335">
        <w:t xml:space="preserve">-&gt; </w:t>
      </w:r>
      <w:r w:rsidR="006844BC">
        <w:t>completes the sign-up form</w:t>
      </w:r>
      <w:r>
        <w:t xml:space="preserve">-&gt; </w:t>
      </w:r>
      <w:r w:rsidR="006844BC">
        <w:t>validations pass -&gt; sign-up successful</w:t>
      </w:r>
    </w:p>
    <w:p w14:paraId="7E5C7317" w14:textId="3D1C9FFE" w:rsidR="006844BC" w:rsidRPr="00D94335" w:rsidRDefault="0004058E" w:rsidP="006844BC">
      <w:pPr>
        <w:ind w:left="720"/>
      </w:pPr>
      <w:r w:rsidRPr="00D94335">
        <w:t xml:space="preserve">Extensions: </w:t>
      </w:r>
      <w:r w:rsidR="006844BC" w:rsidRPr="00D94335">
        <w:t xml:space="preserve">user </w:t>
      </w:r>
      <w:r w:rsidR="006844BC">
        <w:t>opens the app unauthenticated</w:t>
      </w:r>
      <w:r w:rsidR="006844BC" w:rsidRPr="00D94335">
        <w:t xml:space="preserve"> -&gt; user </w:t>
      </w:r>
      <w:r w:rsidR="006844BC">
        <w:t xml:space="preserve">navigates to sign-up page </w:t>
      </w:r>
      <w:r w:rsidR="006844BC" w:rsidRPr="00D94335">
        <w:t xml:space="preserve">-&gt; </w:t>
      </w:r>
      <w:r w:rsidR="006844BC">
        <w:t>completes the sign-up form-&gt; validations fail -&gt; sign-up fails</w:t>
      </w:r>
    </w:p>
    <w:p w14:paraId="3397A4BC" w14:textId="6B50305E" w:rsidR="008C4393" w:rsidRPr="00D047E9" w:rsidRDefault="008C4393" w:rsidP="006844BC">
      <w:pPr>
        <w:ind w:left="720"/>
      </w:pPr>
    </w:p>
    <w:p w14:paraId="5B9796FD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14:paraId="618847D1" w14:textId="6D36F14B" w:rsidR="008C4393" w:rsidRPr="00D047E9" w:rsidRDefault="00993BC6" w:rsidP="00D047E9">
      <w:pPr>
        <w:pStyle w:val="InfoBlue"/>
      </w:pPr>
      <w:r>
        <w:rPr>
          <w:noProof/>
        </w:rPr>
        <w:pict w14:anchorId="6FD3C3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1.95pt;height:524.9pt;mso-width-percent:0;mso-height-percent:0;mso-width-percent:0;mso-height-percent:0">
            <v:imagedata r:id="rId8" o:title="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4C2BB" w14:textId="77777777" w:rsidR="00993BC6" w:rsidRDefault="00993BC6">
      <w:pPr>
        <w:spacing w:line="240" w:lineRule="auto"/>
      </w:pPr>
      <w:r>
        <w:separator/>
      </w:r>
    </w:p>
  </w:endnote>
  <w:endnote w:type="continuationSeparator" w:id="0">
    <w:p w14:paraId="2B88EA75" w14:textId="77777777" w:rsidR="00993BC6" w:rsidRDefault="00993B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4CE0771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2B08CE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FDB042" w14:textId="2D7ED06D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123EA9">
            <w:t>Oancea Eduard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123EA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5FC39F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5A4670E5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258DB" w14:textId="77777777" w:rsidR="00993BC6" w:rsidRDefault="00993BC6">
      <w:pPr>
        <w:spacing w:line="240" w:lineRule="auto"/>
      </w:pPr>
      <w:r>
        <w:separator/>
      </w:r>
    </w:p>
  </w:footnote>
  <w:footnote w:type="continuationSeparator" w:id="0">
    <w:p w14:paraId="2C33CF33" w14:textId="77777777" w:rsidR="00993BC6" w:rsidRDefault="00993B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12461" w14:textId="77777777" w:rsidR="008C4393" w:rsidRDefault="008C4393">
    <w:pPr>
      <w:rPr>
        <w:sz w:val="24"/>
      </w:rPr>
    </w:pPr>
  </w:p>
  <w:p w14:paraId="08FD8B50" w14:textId="77777777" w:rsidR="008C4393" w:rsidRDefault="008C4393">
    <w:pPr>
      <w:pBdr>
        <w:top w:val="single" w:sz="6" w:space="1" w:color="auto"/>
      </w:pBdr>
      <w:rPr>
        <w:sz w:val="24"/>
      </w:rPr>
    </w:pPr>
  </w:p>
  <w:p w14:paraId="01D62906" w14:textId="29A4AC74" w:rsidR="008C4393" w:rsidRPr="00CE36EB" w:rsidRDefault="00CE36E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CE36EB">
      <w:rPr>
        <w:rFonts w:ascii="Arial" w:hAnsi="Arial"/>
        <w:b/>
        <w:sz w:val="36"/>
      </w:rPr>
      <w:t>Oancea Eduard</w:t>
    </w:r>
  </w:p>
  <w:p w14:paraId="0FF07E0F" w14:textId="7D67B7C5" w:rsidR="0004741B" w:rsidRDefault="00CE36EB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CE36EB">
      <w:rPr>
        <w:rFonts w:ascii="Arial" w:hAnsi="Arial"/>
        <w:b/>
        <w:sz w:val="36"/>
      </w:rPr>
      <w:t>30431</w:t>
    </w:r>
  </w:p>
  <w:p w14:paraId="1820C5BE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3C4ECEA9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68BC2BB2" w14:textId="77777777">
      <w:tc>
        <w:tcPr>
          <w:tcW w:w="6379" w:type="dxa"/>
        </w:tcPr>
        <w:p w14:paraId="590B8F56" w14:textId="6207ECC4" w:rsidR="008C4393" w:rsidRDefault="00CE36EB">
          <w:r>
            <w:t>FitNesse App</w:t>
          </w:r>
        </w:p>
      </w:tc>
      <w:tc>
        <w:tcPr>
          <w:tcW w:w="3179" w:type="dxa"/>
        </w:tcPr>
        <w:p w14:paraId="2B86AD89" w14:textId="54174D45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8C4393" w14:paraId="7DE5E84B" w14:textId="77777777">
      <w:tc>
        <w:tcPr>
          <w:tcW w:w="6379" w:type="dxa"/>
        </w:tcPr>
        <w:p w14:paraId="15E53E1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168B6D1E" w14:textId="46E579B0" w:rsidR="008C4393" w:rsidRDefault="00570E86">
          <w:r>
            <w:t xml:space="preserve">  Date:  </w:t>
          </w:r>
          <w:r w:rsidR="00CE36EB">
            <w:t>1</w:t>
          </w:r>
          <w:r w:rsidR="00123EA9">
            <w:t>8</w:t>
          </w:r>
          <w:r>
            <w:t>/</w:t>
          </w:r>
          <w:r w:rsidR="00CE36EB">
            <w:t>Mar</w:t>
          </w:r>
          <w:r>
            <w:t>/</w:t>
          </w:r>
          <w:r w:rsidR="00CE36EB">
            <w:t>20</w:t>
          </w:r>
        </w:p>
      </w:tc>
    </w:tr>
    <w:tr w:rsidR="008C4393" w14:paraId="3932C50C" w14:textId="77777777">
      <w:tc>
        <w:tcPr>
          <w:tcW w:w="9558" w:type="dxa"/>
          <w:gridSpan w:val="2"/>
        </w:tcPr>
        <w:p w14:paraId="780D81A0" w14:textId="77777777" w:rsidR="008C4393" w:rsidRDefault="00570E86">
          <w:r>
            <w:t>&lt;document identifier&gt;</w:t>
          </w:r>
        </w:p>
      </w:tc>
    </w:tr>
  </w:tbl>
  <w:p w14:paraId="6BBE22D1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058E"/>
    <w:rsid w:val="0004741B"/>
    <w:rsid w:val="000916B9"/>
    <w:rsid w:val="00123EA9"/>
    <w:rsid w:val="0027207B"/>
    <w:rsid w:val="002D02EB"/>
    <w:rsid w:val="0054588B"/>
    <w:rsid w:val="0056530F"/>
    <w:rsid w:val="00570E86"/>
    <w:rsid w:val="00664E4B"/>
    <w:rsid w:val="006844BC"/>
    <w:rsid w:val="006C543D"/>
    <w:rsid w:val="006D14D3"/>
    <w:rsid w:val="00860C8C"/>
    <w:rsid w:val="008C4393"/>
    <w:rsid w:val="0090593F"/>
    <w:rsid w:val="00993BC6"/>
    <w:rsid w:val="00A04D7A"/>
    <w:rsid w:val="00C709E3"/>
    <w:rsid w:val="00CE36EB"/>
    <w:rsid w:val="00D047E9"/>
    <w:rsid w:val="00D316A6"/>
    <w:rsid w:val="00D720D3"/>
    <w:rsid w:val="00D94335"/>
    <w:rsid w:val="00F752E7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D5CC47E"/>
  <w15:docId w15:val="{C34A38C3-16F2-4DDF-B93D-22832BD2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D:\Proiectare Software\Resurse\Templates\rup_ucspec.dot</Template>
  <TotalTime>96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Eduard Oancea</cp:lastModifiedBy>
  <cp:revision>10</cp:revision>
  <dcterms:created xsi:type="dcterms:W3CDTF">2010-02-24T09:14:00Z</dcterms:created>
  <dcterms:modified xsi:type="dcterms:W3CDTF">2020-03-18T10:48:00Z</dcterms:modified>
</cp:coreProperties>
</file>