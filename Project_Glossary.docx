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9BA84" w14:textId="5F2FF59B" w:rsidR="0085257A" w:rsidRPr="00AD232E" w:rsidRDefault="00D42A75">
      <w:pPr>
        <w:pStyle w:val="Title"/>
        <w:jc w:val="right"/>
        <w:rPr>
          <w:rFonts w:ascii="Times New Roman" w:hAnsi="Times New Roman"/>
        </w:rPr>
      </w:pPr>
      <w:r>
        <w:t>FitNesse App</w:t>
      </w:r>
    </w:p>
    <w:p w14:paraId="6FD52361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5EBB40BD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50AF8048" w14:textId="431B340D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14:paraId="77D91A07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5EC87082" w14:textId="77777777" w:rsidR="0085257A" w:rsidRPr="00AD232E" w:rsidRDefault="0085257A"/>
    <w:p w14:paraId="4A910FB5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A145C7C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3B71ECD7" w14:textId="77777777">
        <w:tc>
          <w:tcPr>
            <w:tcW w:w="2304" w:type="dxa"/>
          </w:tcPr>
          <w:p w14:paraId="3A2CD0B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44F19B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99ABEF9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09D3E75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48385CDC" w14:textId="77777777">
        <w:tc>
          <w:tcPr>
            <w:tcW w:w="2304" w:type="dxa"/>
          </w:tcPr>
          <w:p w14:paraId="1C97C1E2" w14:textId="5380C61E" w:rsidR="0085257A" w:rsidRPr="00AD232E" w:rsidRDefault="00D42A75">
            <w:pPr>
              <w:pStyle w:val="Tabletext"/>
            </w:pPr>
            <w:r>
              <w:t>1</w:t>
            </w:r>
            <w:r w:rsidR="00B53207">
              <w:t>8</w:t>
            </w:r>
            <w:r>
              <w:t>/Mar/20</w:t>
            </w:r>
          </w:p>
        </w:tc>
        <w:tc>
          <w:tcPr>
            <w:tcW w:w="1152" w:type="dxa"/>
          </w:tcPr>
          <w:p w14:paraId="04F5C369" w14:textId="69972D3A" w:rsidR="0085257A" w:rsidRPr="00AD232E" w:rsidRDefault="00D42A7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356517C" w14:textId="4364BBAB" w:rsidR="0085257A" w:rsidRPr="00AD232E" w:rsidRDefault="00D42A75">
            <w:pPr>
              <w:pStyle w:val="Tabletext"/>
            </w:pPr>
            <w:r>
              <w:t>Initial Glossary</w:t>
            </w:r>
          </w:p>
        </w:tc>
        <w:tc>
          <w:tcPr>
            <w:tcW w:w="2304" w:type="dxa"/>
          </w:tcPr>
          <w:p w14:paraId="0180E0AF" w14:textId="17ABFD2B" w:rsidR="0085257A" w:rsidRPr="00AD232E" w:rsidRDefault="00D42A75">
            <w:pPr>
              <w:pStyle w:val="Tabletext"/>
            </w:pPr>
            <w:r>
              <w:t>Oancea Eduard</w:t>
            </w:r>
          </w:p>
        </w:tc>
      </w:tr>
      <w:tr w:rsidR="0085257A" w:rsidRPr="00AD232E" w14:paraId="62CBEA52" w14:textId="77777777">
        <w:tc>
          <w:tcPr>
            <w:tcW w:w="2304" w:type="dxa"/>
          </w:tcPr>
          <w:p w14:paraId="354F421C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CA7F77A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12CDCBDB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7C123D70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63AF9E45" w14:textId="77777777">
        <w:tc>
          <w:tcPr>
            <w:tcW w:w="2304" w:type="dxa"/>
          </w:tcPr>
          <w:p w14:paraId="43E936B6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4E4C5AC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3780445B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ECB2DFA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64BA68AE" w14:textId="77777777">
        <w:tc>
          <w:tcPr>
            <w:tcW w:w="2304" w:type="dxa"/>
          </w:tcPr>
          <w:p w14:paraId="63579DB9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34AA82F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5222F514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2220F096" w14:textId="77777777" w:rsidR="0085257A" w:rsidRPr="00AD232E" w:rsidRDefault="0085257A">
            <w:pPr>
              <w:pStyle w:val="Tabletext"/>
            </w:pPr>
          </w:p>
        </w:tc>
      </w:tr>
    </w:tbl>
    <w:p w14:paraId="5E4ED245" w14:textId="77777777" w:rsidR="0085257A" w:rsidRPr="00AD232E" w:rsidRDefault="0085257A"/>
    <w:p w14:paraId="10E592F6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52439E70" w14:textId="77777777" w:rsidR="00AD232E" w:rsidRPr="0061198F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61198F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07221BF0" w14:textId="77777777" w:rsidR="00AD232E" w:rsidRPr="0061198F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61198F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42967338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20CF0B8E" w14:textId="4B2C4401"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7C39B566" w14:textId="489285C8" w:rsidR="00D42A75" w:rsidRPr="00D42A75" w:rsidRDefault="00D42A75" w:rsidP="00D42A75">
      <w:r>
        <w:t>This document provides definitions and information for certain terms used within the other documents.</w:t>
      </w:r>
    </w:p>
    <w:p w14:paraId="4858AEC1" w14:textId="7C129005" w:rsidR="0085257A" w:rsidRPr="00D42A75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51CBFBCC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0D34F570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43B87C90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178F86F8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783985B9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055FBD76" w14:textId="77777777" w:rsidTr="00AD232E">
        <w:trPr>
          <w:trHeight w:val="976"/>
        </w:trPr>
        <w:tc>
          <w:tcPr>
            <w:tcW w:w="2258" w:type="dxa"/>
          </w:tcPr>
          <w:p w14:paraId="128D7294" w14:textId="77777777" w:rsidR="00D42A75" w:rsidRPr="0061198F" w:rsidRDefault="00D42A75" w:rsidP="00D42A75">
            <w:pPr>
              <w:pStyle w:val="InfoBlue"/>
              <w:rPr>
                <w:i w:val="0"/>
                <w:color w:val="000000"/>
              </w:rPr>
            </w:pPr>
            <w:r w:rsidRPr="0061198F">
              <w:rPr>
                <w:i w:val="0"/>
                <w:color w:val="000000"/>
              </w:rPr>
              <w:t xml:space="preserve">Regular User           </w:t>
            </w:r>
          </w:p>
          <w:p w14:paraId="1117BE28" w14:textId="77777777" w:rsidR="00D42A75" w:rsidRDefault="00D42A75" w:rsidP="00D42A75">
            <w:pPr>
              <w:pStyle w:val="BodyText"/>
              <w:ind w:left="0"/>
            </w:pPr>
            <w:r>
              <w:t>Super User</w:t>
            </w:r>
          </w:p>
          <w:p w14:paraId="3AC3A62F" w14:textId="77777777" w:rsidR="00D42A75" w:rsidRDefault="00D42A75" w:rsidP="00D42A75">
            <w:pPr>
              <w:pStyle w:val="BodyText"/>
              <w:ind w:left="0"/>
            </w:pPr>
          </w:p>
          <w:p w14:paraId="60158F43" w14:textId="77777777" w:rsidR="00D42A75" w:rsidRDefault="00D42A75" w:rsidP="00D42A75">
            <w:pPr>
              <w:pStyle w:val="BodyText"/>
              <w:ind w:left="0"/>
            </w:pPr>
          </w:p>
          <w:p w14:paraId="1987A90A" w14:textId="0A87A218" w:rsidR="00D42A75" w:rsidRPr="00D42A75" w:rsidRDefault="00D42A75" w:rsidP="00D42A75">
            <w:pPr>
              <w:pStyle w:val="BodyText"/>
              <w:ind w:left="0"/>
            </w:pPr>
            <w:r>
              <w:t>Anonymous User</w:t>
            </w:r>
          </w:p>
        </w:tc>
        <w:tc>
          <w:tcPr>
            <w:tcW w:w="3232" w:type="dxa"/>
          </w:tcPr>
          <w:p w14:paraId="7C8B9ED9" w14:textId="3B90CD29" w:rsidR="00D42A75" w:rsidRPr="0061198F" w:rsidRDefault="00D42A75" w:rsidP="00D42A75">
            <w:pPr>
              <w:pStyle w:val="InfoBlue"/>
              <w:rPr>
                <w:i w:val="0"/>
                <w:color w:val="000000"/>
              </w:rPr>
            </w:pPr>
            <w:r w:rsidRPr="0061198F">
              <w:rPr>
                <w:i w:val="0"/>
                <w:color w:val="000000"/>
              </w:rPr>
              <w:t xml:space="preserve">The end-user, the client.                                                        </w:t>
            </w:r>
          </w:p>
          <w:p w14:paraId="3BB6309D" w14:textId="77777777" w:rsidR="00D42A75" w:rsidRDefault="00D42A75" w:rsidP="00D42A75">
            <w:pPr>
              <w:pStyle w:val="BodyText"/>
              <w:ind w:left="0"/>
            </w:pPr>
            <w:r>
              <w:t>A user which can manage the entire</w:t>
            </w:r>
          </w:p>
          <w:p w14:paraId="0FC522B3" w14:textId="77777777" w:rsidR="00D42A75" w:rsidRDefault="00D42A75" w:rsidP="00D42A75">
            <w:pPr>
              <w:pStyle w:val="BodyText"/>
              <w:ind w:left="0"/>
            </w:pPr>
            <w:r>
              <w:t>application, with actions that can’t be</w:t>
            </w:r>
          </w:p>
          <w:p w14:paraId="69581AA7" w14:textId="66820F89" w:rsidR="00D42A75" w:rsidRDefault="00D42A75" w:rsidP="00D42A75">
            <w:pPr>
              <w:pStyle w:val="BodyText"/>
              <w:ind w:left="0"/>
            </w:pPr>
            <w:r>
              <w:t>performed by other users.</w:t>
            </w:r>
          </w:p>
          <w:p w14:paraId="08E629EE" w14:textId="1D190EEA" w:rsidR="00D42A75" w:rsidRDefault="00D42A75" w:rsidP="00D42A75">
            <w:pPr>
              <w:pStyle w:val="BodyText"/>
              <w:ind w:left="0"/>
            </w:pPr>
            <w:r>
              <w:t>An unauthenticated user.</w:t>
            </w:r>
          </w:p>
          <w:p w14:paraId="655DDB3B" w14:textId="77777777" w:rsidR="00D42A75" w:rsidRPr="00D42A75" w:rsidRDefault="00D42A75" w:rsidP="00D42A75">
            <w:pPr>
              <w:pStyle w:val="BodyText"/>
              <w:ind w:left="0"/>
            </w:pPr>
          </w:p>
          <w:p w14:paraId="046C95A4" w14:textId="76CEF4A0" w:rsidR="00D42A75" w:rsidRPr="00D42A75" w:rsidRDefault="00D42A75" w:rsidP="00D42A75">
            <w:pPr>
              <w:pStyle w:val="BodyText"/>
            </w:pPr>
          </w:p>
        </w:tc>
        <w:tc>
          <w:tcPr>
            <w:tcW w:w="1890" w:type="dxa"/>
          </w:tcPr>
          <w:p w14:paraId="54B5601C" w14:textId="77777777" w:rsidR="0085257A" w:rsidRPr="0061198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4D350077" w14:textId="77777777" w:rsidR="0085257A" w:rsidRPr="0061198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14:paraId="44F3FE61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31C0D" w14:textId="77777777" w:rsidR="00547AD4" w:rsidRDefault="00547AD4">
      <w:pPr>
        <w:spacing w:line="240" w:lineRule="auto"/>
      </w:pPr>
      <w:r>
        <w:separator/>
      </w:r>
    </w:p>
  </w:endnote>
  <w:endnote w:type="continuationSeparator" w:id="0">
    <w:p w14:paraId="45B0D60A" w14:textId="77777777" w:rsidR="00547AD4" w:rsidRDefault="00547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0CF5A7B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7F38C0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B0DD5D" w14:textId="43AC882E" w:rsidR="00AD439A" w:rsidRDefault="00AD439A" w:rsidP="00AD439A">
          <w:pPr>
            <w:jc w:val="center"/>
          </w:pPr>
          <w:r>
            <w:sym w:font="Symbol" w:char="F0D3"/>
          </w:r>
          <w:r w:rsidR="00B53207">
            <w:t>Oancea Eduard</w:t>
          </w:r>
          <w:r>
            <w:t xml:space="preserve">, </w:t>
          </w:r>
          <w:r w:rsidR="0061198F">
            <w:fldChar w:fldCharType="begin"/>
          </w:r>
          <w:r w:rsidR="0061198F">
            <w:instrText xml:space="preserve"> DATE \@ "yyyy" </w:instrText>
          </w:r>
          <w:r w:rsidR="0061198F">
            <w:fldChar w:fldCharType="separate"/>
          </w:r>
          <w:r w:rsidR="00B53207">
            <w:rPr>
              <w:noProof/>
            </w:rPr>
            <w:t>2020</w:t>
          </w:r>
          <w:r w:rsidR="0061198F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291ACA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472F6295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1D3F9" w14:textId="77777777" w:rsidR="00547AD4" w:rsidRDefault="00547AD4">
      <w:pPr>
        <w:spacing w:line="240" w:lineRule="auto"/>
      </w:pPr>
      <w:r>
        <w:separator/>
      </w:r>
    </w:p>
  </w:footnote>
  <w:footnote w:type="continuationSeparator" w:id="0">
    <w:p w14:paraId="62FF797D" w14:textId="77777777" w:rsidR="00547AD4" w:rsidRDefault="00547A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0D469" w14:textId="77777777" w:rsidR="00AD439A" w:rsidRDefault="00AD439A">
    <w:pPr>
      <w:rPr>
        <w:sz w:val="24"/>
      </w:rPr>
    </w:pPr>
  </w:p>
  <w:p w14:paraId="7DE181A1" w14:textId="77777777" w:rsidR="00AD439A" w:rsidRDefault="00AD439A">
    <w:pPr>
      <w:pBdr>
        <w:top w:val="single" w:sz="6" w:space="1" w:color="auto"/>
      </w:pBdr>
      <w:rPr>
        <w:sz w:val="24"/>
      </w:rPr>
    </w:pPr>
  </w:p>
  <w:p w14:paraId="4F36F440" w14:textId="245E378E" w:rsidR="00AD439A" w:rsidRPr="00D42A75" w:rsidRDefault="00D42A7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D42A75">
      <w:rPr>
        <w:rFonts w:ascii="Arial" w:hAnsi="Arial"/>
        <w:b/>
        <w:sz w:val="36"/>
      </w:rPr>
      <w:t>Oancea Eduard</w:t>
    </w:r>
  </w:p>
  <w:p w14:paraId="0A451159" w14:textId="709DFDF4" w:rsidR="00AD439A" w:rsidRDefault="00D42A75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D42A75">
      <w:rPr>
        <w:rFonts w:ascii="Arial" w:hAnsi="Arial"/>
        <w:b/>
        <w:sz w:val="36"/>
      </w:rPr>
      <w:t>30431</w:t>
    </w:r>
  </w:p>
  <w:p w14:paraId="16B72B7F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0C0C6867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68A3E60C" w14:textId="77777777">
      <w:tc>
        <w:tcPr>
          <w:tcW w:w="6379" w:type="dxa"/>
        </w:tcPr>
        <w:p w14:paraId="3CD77583" w14:textId="21BFD489" w:rsidR="00AD439A" w:rsidRDefault="00D42A75">
          <w:r>
            <w:t>FitNesse App</w:t>
          </w:r>
        </w:p>
      </w:tc>
      <w:tc>
        <w:tcPr>
          <w:tcW w:w="3179" w:type="dxa"/>
        </w:tcPr>
        <w:p w14:paraId="30C3F53D" w14:textId="0996F9B4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</w:t>
          </w:r>
          <w:r w:rsidR="00D42A75">
            <w:t>1</w:t>
          </w:r>
          <w:r>
            <w:t>.0</w:t>
          </w:r>
        </w:p>
      </w:tc>
    </w:tr>
    <w:tr w:rsidR="00AD439A" w14:paraId="6354E314" w14:textId="77777777">
      <w:tc>
        <w:tcPr>
          <w:tcW w:w="6379" w:type="dxa"/>
        </w:tcPr>
        <w:p w14:paraId="72BD3FBC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61430648" w14:textId="414CF75E" w:rsidR="00AD439A" w:rsidRDefault="00AD439A">
          <w:r>
            <w:t xml:space="preserve">  Date:  </w:t>
          </w:r>
          <w:r w:rsidR="00D42A75">
            <w:t>1</w:t>
          </w:r>
          <w:r w:rsidR="00B53207">
            <w:t>8</w:t>
          </w:r>
          <w:r>
            <w:t>/</w:t>
          </w:r>
          <w:r w:rsidR="00D42A75">
            <w:t>Mar</w:t>
          </w:r>
          <w:r>
            <w:t>/</w:t>
          </w:r>
          <w:r w:rsidR="00D42A75">
            <w:t>20</w:t>
          </w:r>
        </w:p>
      </w:tc>
    </w:tr>
    <w:tr w:rsidR="00AD439A" w14:paraId="516E0029" w14:textId="77777777">
      <w:tc>
        <w:tcPr>
          <w:tcW w:w="9558" w:type="dxa"/>
          <w:gridSpan w:val="2"/>
        </w:tcPr>
        <w:p w14:paraId="4A9857D2" w14:textId="77777777" w:rsidR="00AD439A" w:rsidRDefault="00AD439A">
          <w:r>
            <w:t>&lt;document identifier&gt;</w:t>
          </w:r>
        </w:p>
      </w:tc>
    </w:tr>
  </w:tbl>
  <w:p w14:paraId="0408FBD1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4954D6"/>
    <w:rsid w:val="00547AD4"/>
    <w:rsid w:val="005A3207"/>
    <w:rsid w:val="00600853"/>
    <w:rsid w:val="0061198F"/>
    <w:rsid w:val="007F349D"/>
    <w:rsid w:val="0085257A"/>
    <w:rsid w:val="008978F7"/>
    <w:rsid w:val="009B5BF2"/>
    <w:rsid w:val="00A61FD4"/>
    <w:rsid w:val="00AD232E"/>
    <w:rsid w:val="00AD439A"/>
    <w:rsid w:val="00B53207"/>
    <w:rsid w:val="00B56935"/>
    <w:rsid w:val="00B944EA"/>
    <w:rsid w:val="00BE1B76"/>
    <w:rsid w:val="00C05F21"/>
    <w:rsid w:val="00C35D85"/>
    <w:rsid w:val="00CE5184"/>
    <w:rsid w:val="00D42A75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8EDAAB5"/>
  <w15:docId w15:val="{F6BA8625-0C51-48F6-AA1C-56BA465B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D:\Proiectare Software\Resurse\Templates\RUP_Vision.dot</Template>
  <TotalTime>19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Eduard Oancea</cp:lastModifiedBy>
  <cp:revision>7</cp:revision>
  <cp:lastPrinted>2001-03-15T12:26:00Z</cp:lastPrinted>
  <dcterms:created xsi:type="dcterms:W3CDTF">2010-02-26T10:01:00Z</dcterms:created>
  <dcterms:modified xsi:type="dcterms:W3CDTF">2020-03-18T10:47:00Z</dcterms:modified>
</cp:coreProperties>
</file>